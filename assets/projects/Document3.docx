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CB3C" w14:textId="77777777" w:rsidR="00B84486" w:rsidRPr="00B84486" w:rsidRDefault="00B84486" w:rsidP="00EA2625">
      <w:pPr>
        <w:pStyle w:val="Space"/>
      </w:pPr>
    </w:p>
    <w:p w14:paraId="78967703" w14:textId="71CC6C78" w:rsidR="00F247DE" w:rsidRPr="00B84486" w:rsidRDefault="00FC1215" w:rsidP="006B04B2">
      <w:pPr>
        <w:pStyle w:val="Title"/>
      </w:pPr>
      <w:r>
        <w:t>SAKTHIVEL S</w:t>
      </w:r>
    </w:p>
    <w:p w14:paraId="3F60B377" w14:textId="413BB9A5" w:rsidR="00B0165F" w:rsidRPr="00E5133F" w:rsidRDefault="002D773F" w:rsidP="00E5133F">
      <w:pPr>
        <w:pStyle w:val="Subtitle"/>
      </w:pPr>
      <w:r>
        <w:t>react developer</w:t>
      </w:r>
    </w:p>
    <w:p w14:paraId="7BD1A9C7" w14:textId="4A9021A7" w:rsidR="00EF270B" w:rsidRDefault="002D773F" w:rsidP="00E5133F">
      <w:r>
        <w:t>8754390115</w:t>
      </w:r>
      <w:r w:rsidR="000164ED" w:rsidRPr="000164ED">
        <w:t xml:space="preserve">| </w:t>
      </w:r>
      <w:r>
        <w:t>sakthivel11725@gmail.com</w:t>
      </w:r>
      <w:r w:rsidR="000164ED" w:rsidRPr="000164ED">
        <w:t xml:space="preserve"> | </w:t>
      </w:r>
      <w:r>
        <w:t>Tirupur</w:t>
      </w:r>
      <w:r w:rsidR="000164ED" w:rsidRPr="000164ED">
        <w:t xml:space="preserve"> | </w:t>
      </w:r>
      <w:r w:rsidR="00F74483">
        <w:t>Portfolio</w:t>
      </w:r>
    </w:p>
    <w:p w14:paraId="356B376C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6D39F516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637C3870" w14:textId="77777777" w:rsidR="000164ED" w:rsidRPr="000164ED" w:rsidRDefault="000164ED" w:rsidP="000164ED">
      <w:pPr>
        <w:pStyle w:val="Heading1"/>
      </w:pPr>
      <w:r w:rsidRPr="000164ED">
        <w:t>Career Summary</w:t>
      </w:r>
    </w:p>
    <w:p w14:paraId="2F8E0CCF" w14:textId="29D35A4C" w:rsidR="000164ED" w:rsidRPr="00EE1630" w:rsidRDefault="002D773F" w:rsidP="00EE1630">
      <w:r w:rsidRPr="002D773F">
        <w:t xml:space="preserve"> A passionate and highly motivated Front-End Developer with expertise in React.js, JavaScript (ES6), HTML5, CSS, and Node.js. Adept at creating responsive, user-focused web applications, integrating APIs, and building dynamic server-side functionality. Strong knowledge of modern web development practices, version control systems, and agile methodologies. As a fresher, I am eager to contribute my skills and grow in a collaborative, agile team environment</w:t>
      </w:r>
      <w:r w:rsidR="00467A0A">
        <w:t>.</w:t>
      </w:r>
    </w:p>
    <w:p w14:paraId="778E3F28" w14:textId="77777777" w:rsidR="000164ED" w:rsidRPr="00EA2625" w:rsidRDefault="000164ED" w:rsidP="00EA2625">
      <w:pPr>
        <w:pStyle w:val="Space"/>
      </w:pPr>
    </w:p>
    <w:p w14:paraId="2719D932" w14:textId="2D2F2AB2" w:rsidR="000164ED" w:rsidRPr="000164ED" w:rsidRDefault="000164ED" w:rsidP="000164ED">
      <w:pPr>
        <w:pStyle w:val="Heading1"/>
      </w:pPr>
      <w:r w:rsidRPr="000164ED">
        <w:t xml:space="preserve">Education </w:t>
      </w:r>
    </w:p>
    <w:p w14:paraId="7902743B" w14:textId="77777777" w:rsidR="003A088F" w:rsidRDefault="000164ED" w:rsidP="000164ED">
      <w:pPr>
        <w:pStyle w:val="List"/>
      </w:pPr>
      <w:r w:rsidRPr="000164ED">
        <w:t>Bachelor’s degree</w:t>
      </w:r>
      <w:r w:rsidR="002D773F">
        <w:t xml:space="preserve"> of computer application</w:t>
      </w:r>
    </w:p>
    <w:p w14:paraId="06F6E2B7" w14:textId="0542487D" w:rsidR="003A088F" w:rsidRDefault="002D773F" w:rsidP="000164ED">
      <w:pPr>
        <w:pStyle w:val="List"/>
      </w:pPr>
      <w:r>
        <w:t xml:space="preserve">Hindustan college of arts and science, Coimbatore </w:t>
      </w:r>
      <w:r w:rsidR="003A088F">
        <w:t xml:space="preserve">   </w:t>
      </w:r>
      <w:r>
        <w:t>79</w:t>
      </w:r>
      <w:r w:rsidR="003A088F">
        <w:t xml:space="preserve"> %                                                                            2021-</w:t>
      </w:r>
      <w:r w:rsidR="000164ED" w:rsidRPr="000164ED">
        <w:t>20</w:t>
      </w:r>
      <w:r>
        <w:t>24</w:t>
      </w:r>
    </w:p>
    <w:p w14:paraId="60963995" w14:textId="77777777" w:rsidR="003A088F" w:rsidRDefault="003A088F" w:rsidP="000164ED">
      <w:pPr>
        <w:pStyle w:val="List"/>
      </w:pPr>
    </w:p>
    <w:p w14:paraId="20BA4DD2" w14:textId="15D3ADA2" w:rsidR="000164ED" w:rsidRDefault="003A088F" w:rsidP="000164ED">
      <w:pPr>
        <w:pStyle w:val="List"/>
      </w:pPr>
      <w:r>
        <w:t>Government.Hr.Sec.school,Tirupur</w:t>
      </w:r>
      <w:r w:rsidR="00FC1215">
        <w:t xml:space="preserve"> </w:t>
      </w:r>
      <w:r w:rsidR="000164ED" w:rsidRPr="000164ED">
        <w:t xml:space="preserve"> </w:t>
      </w:r>
      <w:r w:rsidR="00FC1215">
        <w:t>-</w:t>
      </w:r>
      <w:r>
        <w:t xml:space="preserve"> XII   80%</w:t>
      </w:r>
      <w:r w:rsidR="000164ED" w:rsidRPr="000164ED">
        <w:tab/>
      </w:r>
      <w:r>
        <w:t>2020-</w:t>
      </w:r>
      <w:r w:rsidR="000164ED" w:rsidRPr="000164ED">
        <w:t>20</w:t>
      </w:r>
      <w:r>
        <w:t>21</w:t>
      </w:r>
    </w:p>
    <w:p w14:paraId="2BAF225E" w14:textId="77777777" w:rsidR="003A088F" w:rsidRPr="000164ED" w:rsidRDefault="003A088F" w:rsidP="000164ED">
      <w:pPr>
        <w:pStyle w:val="List"/>
      </w:pPr>
    </w:p>
    <w:p w14:paraId="2648370D" w14:textId="7339060B" w:rsidR="000164ED" w:rsidRPr="000164ED" w:rsidRDefault="003A088F" w:rsidP="000164ED">
      <w:pPr>
        <w:pStyle w:val="List"/>
      </w:pPr>
      <w:r>
        <w:t xml:space="preserve">Government.Hr.Sec.school,Tirupur </w:t>
      </w:r>
      <w:r w:rsidR="00FC1215">
        <w:t xml:space="preserve"> </w:t>
      </w:r>
      <w:r>
        <w:t>- X      76</w:t>
      </w:r>
      <w:r w:rsidR="00FC1215">
        <w:t>%</w:t>
      </w:r>
      <w:r w:rsidR="000164ED" w:rsidRPr="000164ED">
        <w:tab/>
      </w:r>
      <w:r w:rsidR="00FC1215">
        <w:t>2018-</w:t>
      </w:r>
      <w:r w:rsidR="000164ED" w:rsidRPr="000164ED">
        <w:t>20</w:t>
      </w:r>
      <w:r w:rsidR="00FC1215">
        <w:t>19</w:t>
      </w:r>
    </w:p>
    <w:p w14:paraId="3B74A552" w14:textId="77777777" w:rsidR="000164ED" w:rsidRDefault="000164ED" w:rsidP="00EA2625">
      <w:pPr>
        <w:pStyle w:val="Space"/>
      </w:pPr>
    </w:p>
    <w:p w14:paraId="04F70C17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615F27A5" w14:textId="35401541" w:rsidR="00FC1215" w:rsidRDefault="00FC1215" w:rsidP="00EE1630">
      <w:r>
        <w:t xml:space="preserve"> </w:t>
      </w:r>
      <w:r w:rsidRPr="00FC1215">
        <w:t>Programming Languages: JavaScript</w:t>
      </w:r>
      <w:r>
        <w:t xml:space="preserve"> (ES6)</w:t>
      </w:r>
      <w:r w:rsidRPr="00FC1215">
        <w:t>, HTML</w:t>
      </w:r>
      <w:r>
        <w:t>5</w:t>
      </w:r>
      <w:r w:rsidRPr="00FC1215">
        <w:t>, CSS</w:t>
      </w:r>
      <w:r>
        <w:t>3</w:t>
      </w:r>
    </w:p>
    <w:p w14:paraId="42D227CB" w14:textId="59B6D57C" w:rsidR="00FC1215" w:rsidRDefault="000164ED" w:rsidP="00EE1630">
      <w:r w:rsidRPr="00EE1630">
        <w:t xml:space="preserve"> </w:t>
      </w:r>
      <w:r w:rsidR="00FC1215" w:rsidRPr="00FC1215">
        <w:t>Frameworks and Libraries: React, Node.js</w:t>
      </w:r>
    </w:p>
    <w:p w14:paraId="19CB9FDC" w14:textId="7B9010FB" w:rsidR="00FC1215" w:rsidRDefault="000164ED" w:rsidP="00EE1630">
      <w:r w:rsidRPr="00EE1630">
        <w:t xml:space="preserve"> </w:t>
      </w:r>
      <w:r w:rsidR="00FC1215" w:rsidRPr="00FC1215">
        <w:t>Tools: Git, GitHub</w:t>
      </w:r>
    </w:p>
    <w:p w14:paraId="149784E8" w14:textId="2F198DDC" w:rsidR="000164ED" w:rsidRDefault="000164ED" w:rsidP="00EE1630">
      <w:r w:rsidRPr="00EE1630">
        <w:t xml:space="preserve"> </w:t>
      </w:r>
      <w:r w:rsidR="00FC1215" w:rsidRPr="00FC1215">
        <w:t>Other Skills: Responsive Web Design, Dynamic UI Development, Debugging</w:t>
      </w:r>
    </w:p>
    <w:p w14:paraId="1E63823C" w14:textId="77777777" w:rsidR="00457660" w:rsidRDefault="00457660" w:rsidP="00EE1630"/>
    <w:p w14:paraId="39E70C0E" w14:textId="7712074B" w:rsidR="00E82B7D" w:rsidRPr="00E82B7D" w:rsidRDefault="00584805" w:rsidP="00E82B7D">
      <w:pPr>
        <w:pStyle w:val="Heading1"/>
      </w:pPr>
      <w:r>
        <w:t>projects</w:t>
      </w:r>
    </w:p>
    <w:p w14:paraId="5049F12C" w14:textId="3EDC9672" w:rsidR="000164ED" w:rsidRPr="000164ED" w:rsidRDefault="001B3035" w:rsidP="000164ED">
      <w:pPr>
        <w:pStyle w:val="List"/>
      </w:pPr>
      <w:r>
        <w:rPr>
          <w:rStyle w:val="Emphasis"/>
        </w:rPr>
        <w:t xml:space="preserve">Project Title </w:t>
      </w:r>
      <w:r w:rsidR="00584805">
        <w:rPr>
          <w:rStyle w:val="Emphasis"/>
        </w:rPr>
        <w:t>1</w:t>
      </w:r>
      <w:r>
        <w:rPr>
          <w:rStyle w:val="Emphasis"/>
        </w:rPr>
        <w:t xml:space="preserve">| Bike service Application </w:t>
      </w:r>
      <w:r>
        <w:rPr>
          <w:rStyle w:val="Emphasis"/>
        </w:rPr>
        <w:tab/>
      </w:r>
    </w:p>
    <w:p w14:paraId="3FB5FB74" w14:textId="4C200E22" w:rsidR="000164ED" w:rsidRPr="00EE1630" w:rsidRDefault="001B3035" w:rsidP="00EE1630">
      <w:pPr>
        <w:pStyle w:val="ListBullet"/>
      </w:pPr>
      <w:r w:rsidRPr="001B3035">
        <w:t>Developed a Bike Service Application using React for the front-end and Node.js with Express for the back end.</w:t>
      </w:r>
    </w:p>
    <w:p w14:paraId="1E4F60C2" w14:textId="77777777" w:rsidR="001B3035" w:rsidRDefault="001B3035" w:rsidP="00EE1630">
      <w:pPr>
        <w:pStyle w:val="ListBullet"/>
      </w:pPr>
      <w:r w:rsidRPr="001B3035">
        <w:t xml:space="preserve">Focused on creating a responsive and user-friendly interface for service station owners and customers. </w:t>
      </w:r>
    </w:p>
    <w:p w14:paraId="14E7CA77" w14:textId="43B4EAA5" w:rsidR="000164ED" w:rsidRDefault="001B3035" w:rsidP="00EE1630">
      <w:pPr>
        <w:pStyle w:val="ListBullet"/>
      </w:pPr>
      <w:r w:rsidRPr="001B3035">
        <w:t>Integrated a secure backend with APIs for efficient data management and ensured a user-friendly and responsive design for interaction across devices.</w:t>
      </w:r>
    </w:p>
    <w:p w14:paraId="4DBB9DF9" w14:textId="25594D90" w:rsidR="00BC55F4" w:rsidRDefault="00BC55F4" w:rsidP="00EE1630">
      <w:pPr>
        <w:pStyle w:val="ListBullet"/>
      </w:pPr>
      <w:r w:rsidRPr="00BC55F4">
        <w:t>Implemented MySQL to manage bookings, services, and customer data efficiently.</w:t>
      </w:r>
    </w:p>
    <w:p w14:paraId="019F7A05" w14:textId="360904C6" w:rsidR="00672085" w:rsidRDefault="00672085" w:rsidP="00EE1630">
      <w:pPr>
        <w:pStyle w:val="ListBullet"/>
      </w:pPr>
      <w:r>
        <w:t>U</w:t>
      </w:r>
      <w:r w:rsidRPr="00672085">
        <w:t>tilized React Router for seamless navigation across multiple pages, providing a smooth user experience.</w:t>
      </w:r>
    </w:p>
    <w:p w14:paraId="20582D60" w14:textId="6B02D661" w:rsidR="005B30C4" w:rsidRDefault="005B30C4" w:rsidP="00315882">
      <w:pPr>
        <w:pStyle w:val="ListBullet"/>
        <w:numPr>
          <w:ilvl w:val="0"/>
          <w:numId w:val="0"/>
        </w:numPr>
      </w:pPr>
    </w:p>
    <w:p w14:paraId="3B44CB4C" w14:textId="77777777" w:rsidR="005B30C4" w:rsidRDefault="005B30C4" w:rsidP="005B30C4">
      <w:pPr>
        <w:pStyle w:val="ListBullet"/>
        <w:numPr>
          <w:ilvl w:val="0"/>
          <w:numId w:val="0"/>
        </w:numPr>
        <w:ind w:left="1080" w:hanging="360"/>
      </w:pPr>
    </w:p>
    <w:p w14:paraId="241CC363" w14:textId="77777777" w:rsidR="005B30C4" w:rsidRPr="000164ED" w:rsidRDefault="005B30C4" w:rsidP="005B30C4">
      <w:pPr>
        <w:pStyle w:val="List"/>
      </w:pPr>
      <w:r>
        <w:rPr>
          <w:rStyle w:val="Emphasis"/>
        </w:rPr>
        <w:t>Project Title 3 | Weather App</w:t>
      </w:r>
      <w:r w:rsidRPr="000164ED">
        <w:tab/>
      </w:r>
    </w:p>
    <w:p w14:paraId="7E80642F" w14:textId="77777777" w:rsidR="005B30C4" w:rsidRPr="00EE1630" w:rsidRDefault="005B30C4" w:rsidP="005B30C4">
      <w:pPr>
        <w:pStyle w:val="ListBullet"/>
      </w:pPr>
      <w:r w:rsidRPr="00672085">
        <w:t>Built a responsive weather app displaying real-time weather data using the Open Weather API.</w:t>
      </w:r>
    </w:p>
    <w:p w14:paraId="1E905A42" w14:textId="77777777" w:rsidR="005B30C4" w:rsidRPr="00EE1630" w:rsidRDefault="005B30C4" w:rsidP="005B30C4">
      <w:pPr>
        <w:pStyle w:val="ListBullet"/>
      </w:pPr>
      <w:r w:rsidRPr="00417262">
        <w:t>Showcased detailed weather metrics like temperature, humidity, wind speed, and sunrise/sunset times.</w:t>
      </w:r>
    </w:p>
    <w:p w14:paraId="22E36122" w14:textId="77777777" w:rsidR="005B30C4" w:rsidRDefault="005B30C4" w:rsidP="005B30C4">
      <w:pPr>
        <w:pStyle w:val="ListBullet"/>
      </w:pPr>
      <w:r w:rsidRPr="00417262">
        <w:t>Added dynamic Lottie animations for different weather conditions.</w:t>
      </w:r>
    </w:p>
    <w:p w14:paraId="52052EA8" w14:textId="4721040B" w:rsidR="005B30C4" w:rsidRDefault="005B30C4" w:rsidP="004B580D">
      <w:pPr>
        <w:pStyle w:val="ListBullet"/>
      </w:pPr>
      <w:r>
        <w:t>S</w:t>
      </w:r>
      <w:r w:rsidRPr="00417262">
        <w:t>howcased detailed weather metrics like temperature, humidity, wind speed, and sunrise/sunset times</w:t>
      </w:r>
      <w:r w:rsidR="004B580D">
        <w:t>.</w:t>
      </w:r>
    </w:p>
    <w:p w14:paraId="70E53485" w14:textId="77777777" w:rsidR="005B30C4" w:rsidRPr="00EE1630" w:rsidRDefault="005B30C4" w:rsidP="00315882">
      <w:pPr>
        <w:pStyle w:val="ListBullet"/>
        <w:numPr>
          <w:ilvl w:val="0"/>
          <w:numId w:val="0"/>
        </w:numPr>
      </w:pPr>
    </w:p>
    <w:p w14:paraId="0728EECD" w14:textId="77777777" w:rsidR="00BC55F4" w:rsidRDefault="00BC55F4" w:rsidP="00EE1630">
      <w:pPr>
        <w:pStyle w:val="List"/>
        <w:rPr>
          <w:rStyle w:val="Emphasis"/>
        </w:rPr>
      </w:pPr>
    </w:p>
    <w:p w14:paraId="3F0A625B" w14:textId="35B90059" w:rsidR="000164ED" w:rsidRPr="00EE1630" w:rsidRDefault="00BC55F4" w:rsidP="00EE1630">
      <w:pPr>
        <w:pStyle w:val="List"/>
      </w:pPr>
      <w:r>
        <w:rPr>
          <w:rStyle w:val="Emphasis"/>
        </w:rPr>
        <w:t xml:space="preserve">Project Title </w:t>
      </w:r>
      <w:r w:rsidR="00584805">
        <w:rPr>
          <w:rStyle w:val="Emphasis"/>
        </w:rPr>
        <w:t>2</w:t>
      </w:r>
      <w:r>
        <w:rPr>
          <w:rStyle w:val="Emphasis"/>
        </w:rPr>
        <w:t xml:space="preserve"> | Food Ecommerce Website</w:t>
      </w:r>
      <w:r w:rsidR="000164ED" w:rsidRPr="00EE1630">
        <w:tab/>
      </w:r>
    </w:p>
    <w:p w14:paraId="0C6C0F8F" w14:textId="7FCF1BAC" w:rsidR="00EA2625" w:rsidRPr="00EE1630" w:rsidRDefault="00BC55F4" w:rsidP="00EE1630">
      <w:pPr>
        <w:pStyle w:val="ListBullet"/>
      </w:pPr>
      <w:r w:rsidRPr="00BC55F4">
        <w:t>The food e-commerce website is an interactive platform designed to allow users to browse and purchase food items online.</w:t>
      </w:r>
    </w:p>
    <w:p w14:paraId="289D93E7" w14:textId="43819118" w:rsidR="00EA2625" w:rsidRPr="00EE1630" w:rsidRDefault="00BC55F4" w:rsidP="00EE1630">
      <w:pPr>
        <w:pStyle w:val="ListBullet"/>
      </w:pPr>
      <w:r w:rsidRPr="00BC55F4">
        <w:t>The site focuses on providing a user-friendly interface, responsive design, and essential e commerce functionalities. Below is a detailed overview of its features and technology stack</w:t>
      </w:r>
      <w:r w:rsidR="004B580D">
        <w:t>.</w:t>
      </w:r>
    </w:p>
    <w:p w14:paraId="5FDC2081" w14:textId="2A449ECA" w:rsidR="00457660" w:rsidRDefault="00BC55F4" w:rsidP="00672085">
      <w:pPr>
        <w:pStyle w:val="ListBullet"/>
      </w:pPr>
      <w:r w:rsidRPr="00BC55F4">
        <w:t>Successfully delivered a functional and attractive website that improved customer engagement and increased online orders.</w:t>
      </w:r>
    </w:p>
    <w:p w14:paraId="63AEA63C" w14:textId="77777777" w:rsidR="00457660" w:rsidRPr="00EE1630" w:rsidRDefault="00457660" w:rsidP="00457660">
      <w:pPr>
        <w:pStyle w:val="ListBullet"/>
        <w:numPr>
          <w:ilvl w:val="0"/>
          <w:numId w:val="0"/>
        </w:numPr>
        <w:ind w:left="1080" w:hanging="360"/>
      </w:pPr>
    </w:p>
    <w:p w14:paraId="13023BF9" w14:textId="4DC49DC2" w:rsidR="00457660" w:rsidRPr="000164ED" w:rsidRDefault="00457660" w:rsidP="00457660">
      <w:pPr>
        <w:pStyle w:val="List"/>
      </w:pPr>
      <w:r>
        <w:rPr>
          <w:rStyle w:val="Emphasis"/>
        </w:rPr>
        <w:t xml:space="preserve">Project Title </w:t>
      </w:r>
      <w:r w:rsidR="00584805">
        <w:rPr>
          <w:rStyle w:val="Emphasis"/>
        </w:rPr>
        <w:t xml:space="preserve">3 </w:t>
      </w:r>
      <w:r>
        <w:rPr>
          <w:rStyle w:val="Emphasis"/>
        </w:rPr>
        <w:t>| Medical Appointment Booking System</w:t>
      </w:r>
      <w:r w:rsidRPr="000164ED">
        <w:tab/>
      </w:r>
    </w:p>
    <w:p w14:paraId="57C38776" w14:textId="77777777" w:rsidR="00457660" w:rsidRPr="00EE1630" w:rsidRDefault="00457660" w:rsidP="00457660">
      <w:pPr>
        <w:pStyle w:val="ListBullet"/>
      </w:pPr>
      <w:r w:rsidRPr="00FC1215">
        <w:t>Used HTML, CSS, and JavaScript to build a responsive front-end interface for appointments.</w:t>
      </w:r>
    </w:p>
    <w:p w14:paraId="0330A911" w14:textId="77777777" w:rsidR="00457660" w:rsidRPr="00EE1630" w:rsidRDefault="00457660" w:rsidP="00457660">
      <w:pPr>
        <w:pStyle w:val="ListBullet"/>
      </w:pPr>
      <w:r w:rsidRPr="00FC1215">
        <w:t>Implemented form validation and dynamic UI updates using JavaScript.</w:t>
      </w:r>
    </w:p>
    <w:p w14:paraId="7CD29391" w14:textId="77777777" w:rsidR="00457660" w:rsidRPr="00EE1630" w:rsidRDefault="00457660" w:rsidP="00457660">
      <w:pPr>
        <w:pStyle w:val="ListBullet"/>
      </w:pPr>
      <w:r w:rsidRPr="00FC1215">
        <w:t>Deployed application on a Netlify and managed version control with GitHub.</w:t>
      </w:r>
    </w:p>
    <w:p w14:paraId="00166EB7" w14:textId="77777777" w:rsidR="00457660" w:rsidRPr="00457660" w:rsidRDefault="00457660" w:rsidP="00457660">
      <w:pPr>
        <w:pStyle w:val="ListBullet"/>
      </w:pPr>
      <w:r w:rsidRPr="00457660">
        <w:t>Integrated a calendar-based appointment scheduling feature for easy booking.</w:t>
      </w:r>
    </w:p>
    <w:p w14:paraId="31C7938D" w14:textId="29ED6B86" w:rsidR="00672085" w:rsidRPr="00457660" w:rsidRDefault="00457660" w:rsidP="00315882">
      <w:pPr>
        <w:pStyle w:val="ListBullet"/>
      </w:pPr>
      <w:r w:rsidRPr="00457660">
        <w:t>Optimized the website for faster loading speed and mobile responsiveness.</w:t>
      </w:r>
    </w:p>
    <w:p w14:paraId="6A88AA38" w14:textId="77777777" w:rsidR="000164ED" w:rsidRDefault="000164ED" w:rsidP="00EE1630">
      <w:pPr>
        <w:pStyle w:val="Space"/>
      </w:pPr>
    </w:p>
    <w:p w14:paraId="3D50C12E" w14:textId="77777777" w:rsidR="00417262" w:rsidRPr="00EE1630" w:rsidRDefault="00417262" w:rsidP="00EE1630">
      <w:pPr>
        <w:pStyle w:val="Space"/>
      </w:pPr>
    </w:p>
    <w:p w14:paraId="17F71850" w14:textId="6CBBA739" w:rsidR="000164ED" w:rsidRPr="00EA2625" w:rsidRDefault="00BC55F4" w:rsidP="00EA2625">
      <w:pPr>
        <w:pStyle w:val="Heading1"/>
      </w:pPr>
      <w:r>
        <w:t>certification</w:t>
      </w:r>
    </w:p>
    <w:p w14:paraId="44889592" w14:textId="5B5B083C" w:rsidR="000164ED" w:rsidRDefault="00584805" w:rsidP="00584805">
      <w:pPr>
        <w:pStyle w:val="List"/>
        <w:numPr>
          <w:ilvl w:val="0"/>
          <w:numId w:val="7"/>
        </w:numPr>
      </w:pPr>
      <w:r w:rsidRPr="00584805">
        <w:t xml:space="preserve">REACT JS Ul Development </w:t>
      </w:r>
      <w:r>
        <w:t>from</w:t>
      </w:r>
      <w:r w:rsidRPr="00584805">
        <w:t xml:space="preserve"> Fita Academy</w:t>
      </w:r>
    </w:p>
    <w:p w14:paraId="16DB67D7" w14:textId="33D1A49D" w:rsidR="00584805" w:rsidRDefault="00584805" w:rsidP="00584805">
      <w:pPr>
        <w:pStyle w:val="List"/>
        <w:numPr>
          <w:ilvl w:val="0"/>
          <w:numId w:val="7"/>
        </w:numPr>
      </w:pPr>
      <w:r>
        <w:t>React Master Class from NoviTech</w:t>
      </w:r>
    </w:p>
    <w:p w14:paraId="76959DCE" w14:textId="2FD4613A" w:rsidR="00584805" w:rsidRDefault="00584805" w:rsidP="00584805">
      <w:pPr>
        <w:pStyle w:val="List"/>
        <w:numPr>
          <w:ilvl w:val="0"/>
          <w:numId w:val="7"/>
        </w:numPr>
      </w:pPr>
      <w:r>
        <w:t>Python Programming from Greate Learning</w:t>
      </w:r>
    </w:p>
    <w:p w14:paraId="5DBF1D19" w14:textId="67489CF6" w:rsidR="00584805" w:rsidRDefault="00584805" w:rsidP="00584805">
      <w:pPr>
        <w:pStyle w:val="List"/>
        <w:numPr>
          <w:ilvl w:val="0"/>
          <w:numId w:val="7"/>
        </w:numPr>
      </w:pPr>
      <w:r>
        <w:t>MySQL From Oracle</w:t>
      </w:r>
    </w:p>
    <w:p w14:paraId="4A5EF943" w14:textId="0FD0B6AE" w:rsidR="00584805" w:rsidRDefault="00584805" w:rsidP="00584805">
      <w:pPr>
        <w:pStyle w:val="List"/>
        <w:numPr>
          <w:ilvl w:val="0"/>
          <w:numId w:val="7"/>
        </w:numPr>
      </w:pPr>
      <w:r>
        <w:t>Front End Development from Greate Learning</w:t>
      </w:r>
    </w:p>
    <w:p w14:paraId="6FB64C4D" w14:textId="77777777" w:rsidR="00672085" w:rsidRDefault="00672085" w:rsidP="00672085">
      <w:pPr>
        <w:pStyle w:val="List"/>
        <w:ind w:left="720"/>
      </w:pPr>
    </w:p>
    <w:p w14:paraId="2021B083" w14:textId="77777777" w:rsidR="00417262" w:rsidRDefault="00417262" w:rsidP="00672085">
      <w:pPr>
        <w:pStyle w:val="List"/>
        <w:ind w:left="720"/>
      </w:pPr>
    </w:p>
    <w:p w14:paraId="3F9A08CE" w14:textId="3F6B9A77" w:rsidR="00672085" w:rsidRPr="00EA2625" w:rsidRDefault="00672085" w:rsidP="00672085">
      <w:pPr>
        <w:pStyle w:val="Heading1"/>
      </w:pPr>
      <w:r>
        <w:t>languages</w:t>
      </w:r>
    </w:p>
    <w:p w14:paraId="135090CB" w14:textId="2047F97B" w:rsidR="00672085" w:rsidRDefault="00672085" w:rsidP="00672085">
      <w:pPr>
        <w:pStyle w:val="List"/>
        <w:numPr>
          <w:ilvl w:val="0"/>
          <w:numId w:val="7"/>
        </w:numPr>
      </w:pPr>
      <w:r>
        <w:t>English (Verbal and Write)</w:t>
      </w:r>
    </w:p>
    <w:p w14:paraId="56D9F0A9" w14:textId="5D92B81A" w:rsidR="00672085" w:rsidRDefault="00672085" w:rsidP="00672085">
      <w:pPr>
        <w:pStyle w:val="List"/>
        <w:numPr>
          <w:ilvl w:val="0"/>
          <w:numId w:val="7"/>
        </w:numPr>
      </w:pPr>
      <w:r>
        <w:t>Tamil (Verbal and Write)</w:t>
      </w:r>
    </w:p>
    <w:p w14:paraId="252EC15A" w14:textId="77777777" w:rsidR="00672085" w:rsidRDefault="00672085" w:rsidP="00672085">
      <w:pPr>
        <w:pStyle w:val="List"/>
      </w:pPr>
    </w:p>
    <w:p w14:paraId="6E2BC67C" w14:textId="51CD17E4" w:rsidR="00672085" w:rsidRDefault="00672085" w:rsidP="00672085">
      <w:pPr>
        <w:pStyle w:val="Heading1"/>
      </w:pPr>
      <w:r>
        <w:t>Declaration</w:t>
      </w:r>
    </w:p>
    <w:p w14:paraId="41B2A1DB" w14:textId="78920757" w:rsidR="00672085" w:rsidRDefault="00672085" w:rsidP="00672085">
      <w:r>
        <w:t xml:space="preserve">    </w:t>
      </w:r>
      <w:r w:rsidRPr="00672085">
        <w:t>I hereby declare that the information provided above is true and correct to the best of my knowledge and belief.</w:t>
      </w:r>
    </w:p>
    <w:p w14:paraId="35C2EC21" w14:textId="77777777" w:rsidR="00672085" w:rsidRPr="00672085" w:rsidRDefault="00672085" w:rsidP="00672085"/>
    <w:p w14:paraId="7385605B" w14:textId="34E01298" w:rsidR="00584805" w:rsidRPr="000164ED" w:rsidRDefault="00584805" w:rsidP="00584805">
      <w:pPr>
        <w:pStyle w:val="List"/>
        <w:ind w:left="360"/>
      </w:pPr>
    </w:p>
    <w:sectPr w:rsidR="00584805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F5C9A" w14:textId="77777777" w:rsidR="00535610" w:rsidRDefault="00535610" w:rsidP="00EF270B">
      <w:pPr>
        <w:spacing w:line="240" w:lineRule="auto"/>
      </w:pPr>
      <w:r>
        <w:separator/>
      </w:r>
    </w:p>
  </w:endnote>
  <w:endnote w:type="continuationSeparator" w:id="0">
    <w:p w14:paraId="51A68D4E" w14:textId="77777777" w:rsidR="00535610" w:rsidRDefault="00535610" w:rsidP="00EF270B">
      <w:pPr>
        <w:spacing w:line="240" w:lineRule="auto"/>
      </w:pPr>
      <w:r>
        <w:continuationSeparator/>
      </w:r>
    </w:p>
  </w:endnote>
  <w:endnote w:type="continuationNotice" w:id="1">
    <w:p w14:paraId="5D3D5CAC" w14:textId="77777777" w:rsidR="00535610" w:rsidRDefault="0053561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5E808" w14:textId="77777777" w:rsidR="00535610" w:rsidRDefault="00535610" w:rsidP="00EF270B">
      <w:pPr>
        <w:spacing w:line="240" w:lineRule="auto"/>
      </w:pPr>
      <w:r>
        <w:separator/>
      </w:r>
    </w:p>
  </w:footnote>
  <w:footnote w:type="continuationSeparator" w:id="0">
    <w:p w14:paraId="37034631" w14:textId="77777777" w:rsidR="00535610" w:rsidRDefault="00535610" w:rsidP="00EF270B">
      <w:pPr>
        <w:spacing w:line="240" w:lineRule="auto"/>
      </w:pPr>
      <w:r>
        <w:continuationSeparator/>
      </w:r>
    </w:p>
  </w:footnote>
  <w:footnote w:type="continuationNotice" w:id="1">
    <w:p w14:paraId="45633ADF" w14:textId="77777777" w:rsidR="00535610" w:rsidRDefault="0053561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6AAD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2096"/>
    <w:multiLevelType w:val="multilevel"/>
    <w:tmpl w:val="AE3A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A339A0"/>
    <w:multiLevelType w:val="hybridMultilevel"/>
    <w:tmpl w:val="F984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6"/>
  </w:num>
  <w:num w:numId="3" w16cid:durableId="1145048583">
    <w:abstractNumId w:val="3"/>
  </w:num>
  <w:num w:numId="4" w16cid:durableId="428891247">
    <w:abstractNumId w:val="5"/>
  </w:num>
  <w:num w:numId="5" w16cid:durableId="1991596441">
    <w:abstractNumId w:val="0"/>
  </w:num>
  <w:num w:numId="6" w16cid:durableId="1722509616">
    <w:abstractNumId w:val="2"/>
  </w:num>
  <w:num w:numId="7" w16cid:durableId="390927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3F"/>
    <w:rsid w:val="000164ED"/>
    <w:rsid w:val="00036F36"/>
    <w:rsid w:val="000429E8"/>
    <w:rsid w:val="000E4322"/>
    <w:rsid w:val="001B3035"/>
    <w:rsid w:val="001B4FE9"/>
    <w:rsid w:val="00224CF9"/>
    <w:rsid w:val="00257458"/>
    <w:rsid w:val="00257731"/>
    <w:rsid w:val="00292EDE"/>
    <w:rsid w:val="002D773F"/>
    <w:rsid w:val="00311408"/>
    <w:rsid w:val="00315882"/>
    <w:rsid w:val="00336B0F"/>
    <w:rsid w:val="00353109"/>
    <w:rsid w:val="003A088F"/>
    <w:rsid w:val="003B7AE8"/>
    <w:rsid w:val="003D26C7"/>
    <w:rsid w:val="00417262"/>
    <w:rsid w:val="004306FB"/>
    <w:rsid w:val="0045736B"/>
    <w:rsid w:val="00457660"/>
    <w:rsid w:val="00463114"/>
    <w:rsid w:val="00467A0A"/>
    <w:rsid w:val="00475B42"/>
    <w:rsid w:val="00476684"/>
    <w:rsid w:val="0048632A"/>
    <w:rsid w:val="00491853"/>
    <w:rsid w:val="004B580D"/>
    <w:rsid w:val="004F5FAC"/>
    <w:rsid w:val="005111D0"/>
    <w:rsid w:val="00535610"/>
    <w:rsid w:val="005718FB"/>
    <w:rsid w:val="00584805"/>
    <w:rsid w:val="005933EA"/>
    <w:rsid w:val="005B30C4"/>
    <w:rsid w:val="005E6C10"/>
    <w:rsid w:val="005F2437"/>
    <w:rsid w:val="006363A5"/>
    <w:rsid w:val="00657E77"/>
    <w:rsid w:val="00663949"/>
    <w:rsid w:val="00672085"/>
    <w:rsid w:val="006B04B2"/>
    <w:rsid w:val="006C0F34"/>
    <w:rsid w:val="006E7E6D"/>
    <w:rsid w:val="007206DE"/>
    <w:rsid w:val="007B4308"/>
    <w:rsid w:val="007D6B67"/>
    <w:rsid w:val="007F4E96"/>
    <w:rsid w:val="008C57C3"/>
    <w:rsid w:val="009B28A1"/>
    <w:rsid w:val="00A03370"/>
    <w:rsid w:val="00AF2A9F"/>
    <w:rsid w:val="00B0165F"/>
    <w:rsid w:val="00B80FFE"/>
    <w:rsid w:val="00B8250D"/>
    <w:rsid w:val="00B84486"/>
    <w:rsid w:val="00B908F0"/>
    <w:rsid w:val="00BC55F4"/>
    <w:rsid w:val="00BD03AF"/>
    <w:rsid w:val="00BE1752"/>
    <w:rsid w:val="00C4642B"/>
    <w:rsid w:val="00CA4565"/>
    <w:rsid w:val="00D30150"/>
    <w:rsid w:val="00D31730"/>
    <w:rsid w:val="00D50184"/>
    <w:rsid w:val="00D920AB"/>
    <w:rsid w:val="00D936AA"/>
    <w:rsid w:val="00DD53B4"/>
    <w:rsid w:val="00DF0F51"/>
    <w:rsid w:val="00E17A6C"/>
    <w:rsid w:val="00E3298B"/>
    <w:rsid w:val="00E5133F"/>
    <w:rsid w:val="00E724A0"/>
    <w:rsid w:val="00E82B7D"/>
    <w:rsid w:val="00E95B46"/>
    <w:rsid w:val="00EA2625"/>
    <w:rsid w:val="00EB3F0C"/>
    <w:rsid w:val="00ED3713"/>
    <w:rsid w:val="00EE1630"/>
    <w:rsid w:val="00EF270B"/>
    <w:rsid w:val="00F04933"/>
    <w:rsid w:val="00F247DE"/>
    <w:rsid w:val="00F57BDD"/>
    <w:rsid w:val="00F74483"/>
    <w:rsid w:val="00F745FB"/>
    <w:rsid w:val="00FB0E2C"/>
    <w:rsid w:val="00FC1215"/>
    <w:rsid w:val="00F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B0F9"/>
  <w15:chartTrackingRefBased/>
  <w15:docId w15:val="{74018FFC-562D-E148-BEE4-177D1492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Strong">
    <w:name w:val="Strong"/>
    <w:basedOn w:val="DefaultParagraphFont"/>
    <w:uiPriority w:val="22"/>
    <w:qFormat/>
    <w:rsid w:val="00457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th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1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S</dc:creator>
  <cp:keywords/>
  <dc:description/>
  <cp:lastModifiedBy>sakthivel S</cp:lastModifiedBy>
  <cp:revision>2</cp:revision>
  <cp:lastPrinted>2025-03-04T17:19:00Z</cp:lastPrinted>
  <dcterms:created xsi:type="dcterms:W3CDTF">2025-03-06T11:07:00Z</dcterms:created>
  <dcterms:modified xsi:type="dcterms:W3CDTF">2025-03-06T11:07:00Z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